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0F06C0" w:rsidP="00913946">
            <w:pPr>
              <w:pStyle w:val="Title"/>
            </w:pPr>
            <w:r>
              <w:t>HARSH Pradhan</w:t>
            </w:r>
          </w:p>
          <w:p w:rsidR="00D27BDC" w:rsidRDefault="00D27BDC" w:rsidP="00D27BDC">
            <w:pPr>
              <w:pStyle w:val="ContactInfo"/>
              <w:contextualSpacing w:val="0"/>
            </w:pPr>
            <w:r>
              <w:t>Pune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85C9C31D01574D74987343E7AC03BF9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 xml:space="preserve">+91 </w:t>
            </w:r>
            <w:r w:rsidR="000F06C0">
              <w:t>8948337820</w:t>
            </w:r>
          </w:p>
          <w:p w:rsidR="00692703" w:rsidRPr="00CF1A49" w:rsidRDefault="000F06C0" w:rsidP="00D27BDC">
            <w:pPr>
              <w:pStyle w:val="ContactInfo"/>
              <w:contextualSpacing w:val="0"/>
            </w:pPr>
            <w:r>
              <w:t>Harsh.Pradhan</w:t>
            </w:r>
            <w:r w:rsidR="00D27BDC">
              <w:t>@cognizant.com</w:t>
            </w:r>
          </w:p>
        </w:tc>
      </w:tr>
      <w:tr w:rsidR="009571D8" w:rsidRPr="00D27BDC" w:rsidTr="00692703">
        <w:tc>
          <w:tcPr>
            <w:tcW w:w="9360" w:type="dxa"/>
            <w:tcMar>
              <w:top w:w="432" w:type="dxa"/>
            </w:tcMar>
          </w:tcPr>
          <w:p w:rsidR="001755A8" w:rsidRPr="00D27BDC" w:rsidRDefault="00D27BDC" w:rsidP="00D27BDC">
            <w:pPr>
              <w:contextualSpacing w:val="0"/>
              <w:jc w:val="center"/>
              <w:rPr>
                <w:sz w:val="24"/>
              </w:rPr>
            </w:pPr>
            <w:r w:rsidRPr="00D27BDC">
              <w:rPr>
                <w:sz w:val="24"/>
              </w:rPr>
              <w:t>To use my learning, team work and management skills to be an asset to your project while learning and growing in the process</w:t>
            </w:r>
            <w:r w:rsidRPr="00D27BDC">
              <w:rPr>
                <w:rFonts w:ascii="Times New Roman" w:eastAsia="Times New Roman" w:hAnsi="Times New Roman" w:cs="Times New Roman"/>
                <w:color w:val="auto"/>
                <w:sz w:val="24"/>
                <w:lang w:eastAsia="en-IN"/>
              </w:rPr>
              <w:t>.</w:t>
            </w:r>
          </w:p>
        </w:tc>
      </w:tr>
    </w:tbl>
    <w:p w:rsidR="004E01EB" w:rsidRPr="00CF1A49" w:rsidRDefault="005178DA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E413EBC4727349A685E8A7B942AE0D4E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0F06C0" w:rsidP="001D0BF1">
            <w:pPr>
              <w:pStyle w:val="Heading3"/>
              <w:contextualSpacing w:val="0"/>
              <w:outlineLvl w:val="2"/>
            </w:pPr>
            <w:r>
              <w:t>2</w:t>
            </w:r>
            <w:r w:rsidR="00D27BDC" w:rsidRPr="00D27BDC">
              <w:rPr>
                <w:vertAlign w:val="superscript"/>
              </w:rPr>
              <w:t>th</w:t>
            </w:r>
            <w:r>
              <w:t xml:space="preserve"> FEB</w:t>
            </w:r>
            <w:r w:rsidR="00D27BDC">
              <w:t xml:space="preserve"> 2019</w:t>
            </w:r>
            <w:r w:rsidR="001D0BF1" w:rsidRPr="00CF1A49">
              <w:t xml:space="preserve"> – </w:t>
            </w:r>
            <w:r w:rsidR="00543F66">
              <w:t>30</w:t>
            </w:r>
            <w:r w:rsidR="00D27BDC" w:rsidRPr="00D27BDC">
              <w:rPr>
                <w:vertAlign w:val="superscript"/>
              </w:rPr>
              <w:t>th</w:t>
            </w:r>
            <w:r w:rsidR="00D27BDC">
              <w:t xml:space="preserve"> </w:t>
            </w:r>
            <w:r>
              <w:t>april</w:t>
            </w:r>
            <w:r w:rsidR="00543F66">
              <w:t xml:space="preserve"> </w:t>
            </w:r>
            <w:r w:rsidR="00D27BDC">
              <w:t>2019</w:t>
            </w:r>
          </w:p>
          <w:p w:rsidR="001D0BF1" w:rsidRPr="00CF1A49" w:rsidRDefault="00D27BDC" w:rsidP="001D0BF1">
            <w:pPr>
              <w:pStyle w:val="Heading2"/>
              <w:contextualSpacing w:val="0"/>
              <w:outlineLvl w:val="1"/>
            </w:pPr>
            <w:r>
              <w:t>ELT Intern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Cognizant</w:t>
            </w:r>
          </w:p>
          <w:p w:rsidR="00D27BDC" w:rsidRPr="00D27BDC" w:rsidRDefault="000E2757" w:rsidP="00D27BDC">
            <w:pPr>
              <w:rPr>
                <w:sz w:val="24"/>
              </w:rPr>
            </w:pPr>
            <w:r>
              <w:rPr>
                <w:sz w:val="24"/>
              </w:rPr>
              <w:t xml:space="preserve">Underwent training on </w:t>
            </w:r>
            <w:r w:rsidRPr="00D27BDC">
              <w:rPr>
                <w:sz w:val="24"/>
              </w:rPr>
              <w:t>HTML, CSS, JSP</w:t>
            </w:r>
            <w:r>
              <w:rPr>
                <w:sz w:val="24"/>
              </w:rPr>
              <w:t>,</w:t>
            </w:r>
            <w:r w:rsidRPr="00D27BDC">
              <w:rPr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 w:rsidR="00D27BDC" w:rsidRPr="00D27BDC">
              <w:rPr>
                <w:sz w:val="24"/>
              </w:rPr>
              <w:t>,</w:t>
            </w:r>
            <w:r>
              <w:rPr>
                <w:sz w:val="24"/>
              </w:rPr>
              <w:t xml:space="preserve"> Spring MVC</w:t>
            </w:r>
            <w:r w:rsidR="00D27BDC" w:rsidRPr="00D27BDC">
              <w:rPr>
                <w:sz w:val="24"/>
              </w:rPr>
              <w:t xml:space="preserve"> , and SQL</w:t>
            </w:r>
          </w:p>
          <w:p w:rsidR="001E3120" w:rsidRPr="00CF1A49" w:rsidRDefault="001E3120" w:rsidP="001D0BF1">
            <w:pPr>
              <w:contextualSpacing w:val="0"/>
            </w:pPr>
          </w:p>
        </w:tc>
      </w:tr>
      <w:tr w:rsidR="00F61DF9" w:rsidRPr="00CF1A49" w:rsidTr="00D27BDC">
        <w:trPr>
          <w:trHeight w:val="445"/>
        </w:trPr>
        <w:tc>
          <w:tcPr>
            <w:tcW w:w="9355" w:type="dxa"/>
            <w:tcMar>
              <w:top w:w="216" w:type="dxa"/>
            </w:tcMar>
          </w:tcPr>
          <w:p w:rsidR="00F61DF9" w:rsidRPr="00CF1A49" w:rsidRDefault="00D27BDC" w:rsidP="00F61DF9">
            <w:pPr>
              <w:pStyle w:val="Heading3"/>
              <w:contextualSpacing w:val="0"/>
              <w:outlineLvl w:val="2"/>
            </w:pPr>
            <w:r>
              <w:t>14</w:t>
            </w:r>
            <w:r w:rsidRPr="00D27BDC">
              <w:rPr>
                <w:vertAlign w:val="superscript"/>
              </w:rPr>
              <w:t>th</w:t>
            </w:r>
            <w:r>
              <w:t xml:space="preserve"> jun 2019</w:t>
            </w:r>
            <w:r w:rsidR="00F61DF9" w:rsidRPr="00CF1A49">
              <w:t xml:space="preserve"> – </w:t>
            </w:r>
            <w:r>
              <w:t>current</w:t>
            </w:r>
          </w:p>
          <w:p w:rsidR="00F61DF9" w:rsidRPr="00CF1A49" w:rsidRDefault="000E2757" w:rsidP="00F61DF9">
            <w:pPr>
              <w:pStyle w:val="Heading2"/>
              <w:contextualSpacing w:val="0"/>
              <w:outlineLvl w:val="1"/>
            </w:pPr>
            <w:r>
              <w:t>Full stack developer</w:t>
            </w:r>
            <w:r w:rsidR="00F61DF9" w:rsidRPr="00CF1A49">
              <w:t xml:space="preserve">, </w:t>
            </w:r>
            <w:r w:rsidR="00D27BDC">
              <w:rPr>
                <w:rStyle w:val="SubtleReference"/>
              </w:rPr>
              <w:t>cognizant</w:t>
            </w:r>
          </w:p>
          <w:p w:rsidR="00D27BDC" w:rsidRPr="00D27BDC" w:rsidRDefault="00D27BDC" w:rsidP="00D27BDC">
            <w:pPr>
              <w:rPr>
                <w:sz w:val="24"/>
              </w:rPr>
            </w:pPr>
            <w:r w:rsidRPr="00D27BDC">
              <w:rPr>
                <w:sz w:val="24"/>
              </w:rPr>
              <w:t>Underwent training on</w:t>
            </w:r>
            <w:r w:rsidR="000E2757">
              <w:rPr>
                <w:sz w:val="24"/>
              </w:rPr>
              <w:t xml:space="preserve"> </w:t>
            </w:r>
            <w:r w:rsidR="000E2757" w:rsidRPr="00D27BDC">
              <w:rPr>
                <w:sz w:val="24"/>
              </w:rPr>
              <w:t>HTML, CSS</w:t>
            </w:r>
            <w:r w:rsidR="00EF4F00">
              <w:rPr>
                <w:sz w:val="24"/>
              </w:rPr>
              <w:t>,</w:t>
            </w:r>
            <w:bookmarkStart w:id="0" w:name="_GoBack"/>
            <w:bookmarkEnd w:id="0"/>
            <w:r w:rsidR="000E2757">
              <w:rPr>
                <w:sz w:val="24"/>
              </w:rPr>
              <w:t xml:space="preserve"> Java, Spring Framework(MVC, BOOT, REST API), Maven,</w:t>
            </w:r>
            <w:r w:rsidR="00543F66">
              <w:rPr>
                <w:sz w:val="24"/>
              </w:rPr>
              <w:t xml:space="preserve"> </w:t>
            </w:r>
            <w:proofErr w:type="spellStart"/>
            <w:r w:rsidR="00543F66">
              <w:rPr>
                <w:sz w:val="24"/>
              </w:rPr>
              <w:t>Microservices</w:t>
            </w:r>
            <w:proofErr w:type="spellEnd"/>
            <w:r w:rsidR="00543F66">
              <w:rPr>
                <w:sz w:val="24"/>
              </w:rPr>
              <w:t>,</w:t>
            </w:r>
            <w:r w:rsidR="000E2757">
              <w:rPr>
                <w:sz w:val="24"/>
              </w:rPr>
              <w:t xml:space="preserve"> Jenkins,</w:t>
            </w:r>
            <w:r w:rsidR="002F4EC1">
              <w:rPr>
                <w:sz w:val="24"/>
              </w:rPr>
              <w:t xml:space="preserve"> </w:t>
            </w:r>
            <w:proofErr w:type="spellStart"/>
            <w:r w:rsidR="002F4EC1">
              <w:rPr>
                <w:sz w:val="24"/>
              </w:rPr>
              <w:t>JMeter</w:t>
            </w:r>
            <w:proofErr w:type="spellEnd"/>
            <w:r w:rsidR="002F4EC1">
              <w:rPr>
                <w:sz w:val="24"/>
              </w:rPr>
              <w:t>,</w:t>
            </w:r>
            <w:r w:rsidR="000F06C0">
              <w:rPr>
                <w:sz w:val="24"/>
              </w:rPr>
              <w:t xml:space="preserve"> Docker,</w:t>
            </w:r>
            <w:r w:rsidR="000E2757">
              <w:rPr>
                <w:sz w:val="24"/>
              </w:rPr>
              <w:t xml:space="preserve"> MySQL, </w:t>
            </w:r>
          </w:p>
          <w:p w:rsidR="00D27BDC" w:rsidRDefault="00D27BDC" w:rsidP="00D27BDC">
            <w:pPr>
              <w:pStyle w:val="TextRight"/>
              <w:rPr>
                <w:sz w:val="21"/>
              </w:rPr>
            </w:pPr>
            <w:r w:rsidRPr="00D27BDC">
              <w:t xml:space="preserve"> </w:t>
            </w:r>
          </w:p>
          <w:p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3833E653E90B42049ED9B8A0F6BFF3D4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D27BDC" w:rsidP="001D0BF1">
            <w:pPr>
              <w:pStyle w:val="Heading3"/>
              <w:contextualSpacing w:val="0"/>
              <w:outlineLvl w:val="2"/>
            </w:pPr>
            <w:r>
              <w:t>May</w:t>
            </w:r>
            <w:r w:rsidR="001D0BF1" w:rsidRPr="00CF1A49">
              <w:t xml:space="preserve"> </w:t>
            </w:r>
            <w:r>
              <w:t>2019</w:t>
            </w:r>
          </w:p>
          <w:p w:rsidR="001D0BF1" w:rsidRPr="00CF1A49" w:rsidRDefault="00D27BDC" w:rsidP="001D0BF1">
            <w:pPr>
              <w:pStyle w:val="Heading2"/>
              <w:contextualSpacing w:val="0"/>
              <w:outlineLvl w:val="1"/>
            </w:pPr>
            <w:r>
              <w:t xml:space="preserve">Bachelor of </w:t>
            </w:r>
            <w:r w:rsidR="00543F66">
              <w:t>ENGINEERING</w:t>
            </w:r>
            <w:r w:rsidR="001D0BF1" w:rsidRPr="00CF1A49">
              <w:t xml:space="preserve">, </w:t>
            </w:r>
            <w:r w:rsidR="000F06C0">
              <w:rPr>
                <w:rStyle w:val="SubtleReference"/>
              </w:rPr>
              <w:t>GALGOTIAS UNIVERSITY</w:t>
            </w:r>
          </w:p>
          <w:p w:rsidR="007538DC" w:rsidRPr="00CF1A49" w:rsidRDefault="000F06C0" w:rsidP="00D27BDC">
            <w:pPr>
              <w:contextualSpacing w:val="0"/>
            </w:pPr>
            <w:r>
              <w:t>7.9</w:t>
            </w:r>
            <w:r w:rsidR="00543F66">
              <w:t>6</w:t>
            </w:r>
            <w:r w:rsidR="00D27BDC">
              <w:t xml:space="preserve"> CGPA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A9C2B57288614A5DBD7E0D10A8D6BA16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2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</w:tblGrid>
      <w:tr w:rsidR="00D27BDC" w:rsidRPr="006E1507" w:rsidTr="00D27BDC">
        <w:tc>
          <w:tcPr>
            <w:tcW w:w="4680" w:type="dxa"/>
          </w:tcPr>
          <w:p w:rsidR="00D27BDC" w:rsidRPr="00D27BDC" w:rsidRDefault="00D27BDC" w:rsidP="006E1507">
            <w:pPr>
              <w:pStyle w:val="ListBullet"/>
              <w:contextualSpacing w:val="0"/>
              <w:rPr>
                <w:sz w:val="24"/>
              </w:rPr>
            </w:pPr>
            <w:r w:rsidRPr="00D27BDC">
              <w:rPr>
                <w:sz w:val="24"/>
              </w:rPr>
              <w:t>HTML, CSS, Bootstrap</w:t>
            </w:r>
          </w:p>
          <w:p w:rsidR="00D27BDC" w:rsidRPr="00D27BDC" w:rsidRDefault="002F4EC1" w:rsidP="00D27BDC">
            <w:pPr>
              <w:pStyle w:val="ListBullet"/>
              <w:contextualSpacing w:val="0"/>
              <w:rPr>
                <w:sz w:val="24"/>
              </w:rPr>
            </w:pPr>
            <w:r>
              <w:rPr>
                <w:sz w:val="24"/>
              </w:rPr>
              <w:t>Java</w:t>
            </w:r>
            <w:r w:rsidR="00D27BDC" w:rsidRPr="00D27BDC">
              <w:rPr>
                <w:sz w:val="24"/>
              </w:rPr>
              <w:t xml:space="preserve">, </w:t>
            </w:r>
            <w:r>
              <w:rPr>
                <w:sz w:val="24"/>
              </w:rPr>
              <w:t>Spring Framework(MVC, BOOT, REST API),</w:t>
            </w:r>
          </w:p>
          <w:p w:rsidR="002F4EC1" w:rsidRDefault="002F4EC1" w:rsidP="00D27BDC">
            <w:pPr>
              <w:pStyle w:val="ListBullet"/>
              <w:contextualSpacing w:val="0"/>
            </w:pPr>
            <w:r>
              <w:rPr>
                <w:sz w:val="24"/>
              </w:rPr>
              <w:t>Mave</w:t>
            </w:r>
            <w:r w:rsidR="000F06C0">
              <w:rPr>
                <w:sz w:val="24"/>
              </w:rPr>
              <w:t xml:space="preserve">n, Jenkins, </w:t>
            </w:r>
            <w:proofErr w:type="spellStart"/>
            <w:r w:rsidR="000F06C0">
              <w:rPr>
                <w:sz w:val="24"/>
              </w:rPr>
              <w:t>JMeter</w:t>
            </w:r>
            <w:proofErr w:type="spellEnd"/>
            <w:r w:rsidR="000F06C0">
              <w:rPr>
                <w:sz w:val="24"/>
              </w:rPr>
              <w:t xml:space="preserve">, Docker, </w:t>
            </w:r>
            <w:proofErr w:type="spellStart"/>
            <w:r w:rsidR="00543F66">
              <w:rPr>
                <w:sz w:val="24"/>
              </w:rPr>
              <w:t>Microservices</w:t>
            </w:r>
            <w:proofErr w:type="spellEnd"/>
            <w:r>
              <w:t xml:space="preserve"> </w:t>
            </w:r>
          </w:p>
          <w:p w:rsidR="00D27BDC" w:rsidRPr="006E1507" w:rsidRDefault="002F4EC1" w:rsidP="00D27BDC">
            <w:pPr>
              <w:pStyle w:val="ListBullet"/>
              <w:contextualSpacing w:val="0"/>
            </w:pPr>
            <w:proofErr w:type="spellStart"/>
            <w:r>
              <w:t>MySOL</w:t>
            </w:r>
            <w:proofErr w:type="spellEnd"/>
          </w:p>
        </w:tc>
      </w:tr>
    </w:tbl>
    <w:p w:rsidR="00B51D1B" w:rsidRPr="00D27BDC" w:rsidRDefault="00B51D1B" w:rsidP="006E1507">
      <w:pPr>
        <w:rPr>
          <w:sz w:val="24"/>
        </w:rPr>
      </w:pPr>
    </w:p>
    <w:sectPr w:rsidR="00B51D1B" w:rsidRPr="00D27BDC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8DA" w:rsidRDefault="005178DA" w:rsidP="0068194B">
      <w:r>
        <w:separator/>
      </w:r>
    </w:p>
    <w:p w:rsidR="005178DA" w:rsidRDefault="005178DA"/>
    <w:p w:rsidR="005178DA" w:rsidRDefault="005178DA"/>
  </w:endnote>
  <w:endnote w:type="continuationSeparator" w:id="0">
    <w:p w:rsidR="005178DA" w:rsidRDefault="005178DA" w:rsidP="0068194B">
      <w:r>
        <w:continuationSeparator/>
      </w:r>
    </w:p>
    <w:p w:rsidR="005178DA" w:rsidRDefault="005178DA"/>
    <w:p w:rsidR="005178DA" w:rsidRDefault="005178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8DA" w:rsidRDefault="005178DA" w:rsidP="0068194B">
      <w:r>
        <w:separator/>
      </w:r>
    </w:p>
    <w:p w:rsidR="005178DA" w:rsidRDefault="005178DA"/>
    <w:p w:rsidR="005178DA" w:rsidRDefault="005178DA"/>
  </w:footnote>
  <w:footnote w:type="continuationSeparator" w:id="0">
    <w:p w:rsidR="005178DA" w:rsidRDefault="005178DA" w:rsidP="0068194B">
      <w:r>
        <w:continuationSeparator/>
      </w:r>
    </w:p>
    <w:p w:rsidR="005178DA" w:rsidRDefault="005178DA"/>
    <w:p w:rsidR="005178DA" w:rsidRDefault="005178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C33B4FB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BDC"/>
    <w:rsid w:val="000001EF"/>
    <w:rsid w:val="00007322"/>
    <w:rsid w:val="00007728"/>
    <w:rsid w:val="00024584"/>
    <w:rsid w:val="00024730"/>
    <w:rsid w:val="00055E95"/>
    <w:rsid w:val="0007021F"/>
    <w:rsid w:val="000B2BA5"/>
    <w:rsid w:val="000E2757"/>
    <w:rsid w:val="000F06C0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1765"/>
    <w:rsid w:val="00294998"/>
    <w:rsid w:val="00297F18"/>
    <w:rsid w:val="002A1945"/>
    <w:rsid w:val="002B2958"/>
    <w:rsid w:val="002B3FC8"/>
    <w:rsid w:val="002D23C5"/>
    <w:rsid w:val="002D6137"/>
    <w:rsid w:val="002E7E61"/>
    <w:rsid w:val="002F03BF"/>
    <w:rsid w:val="002F05E5"/>
    <w:rsid w:val="002F254D"/>
    <w:rsid w:val="002F30E4"/>
    <w:rsid w:val="002F4EC1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178DA"/>
    <w:rsid w:val="00543F6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7BDC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4F00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A57B3"/>
  <w15:chartTrackingRefBased/>
  <w15:docId w15:val="{1123FA87-7A88-4BB9-AE3D-291DDD77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TextRight">
    <w:name w:val="TextRight"/>
    <w:basedOn w:val="Normal"/>
    <w:next w:val="Normal"/>
    <w:uiPriority w:val="5"/>
    <w:qFormat/>
    <w:rsid w:val="00D27BDC"/>
    <w:pPr>
      <w:spacing w:line="288" w:lineRule="auto"/>
    </w:pPr>
    <w:rPr>
      <w:rFonts w:cs="Times New Roman (Body CS)"/>
      <w:color w:val="404040" w:themeColor="text1" w:themeTint="B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61376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5C9C31D01574D74987343E7AC03B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105D1-0F67-43E4-B53A-07F3341AD11A}"/>
      </w:docPartPr>
      <w:docPartBody>
        <w:p w:rsidR="00426D05" w:rsidRDefault="005B4230">
          <w:pPr>
            <w:pStyle w:val="85C9C31D01574D74987343E7AC03BF98"/>
          </w:pPr>
          <w:r w:rsidRPr="00CF1A49">
            <w:t>·</w:t>
          </w:r>
        </w:p>
      </w:docPartBody>
    </w:docPart>
    <w:docPart>
      <w:docPartPr>
        <w:name w:val="E413EBC4727349A685E8A7B942AE0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DD249-3AE6-45BD-8B4D-12A30B3C693F}"/>
      </w:docPartPr>
      <w:docPartBody>
        <w:p w:rsidR="00426D05" w:rsidRDefault="005B4230">
          <w:pPr>
            <w:pStyle w:val="E413EBC4727349A685E8A7B942AE0D4E"/>
          </w:pPr>
          <w:r w:rsidRPr="00CF1A49">
            <w:t>Experience</w:t>
          </w:r>
        </w:p>
      </w:docPartBody>
    </w:docPart>
    <w:docPart>
      <w:docPartPr>
        <w:name w:val="3833E653E90B42049ED9B8A0F6BFF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E4A29-F75C-4DA1-8C85-99A4FA2FA6C4}"/>
      </w:docPartPr>
      <w:docPartBody>
        <w:p w:rsidR="00426D05" w:rsidRDefault="005B4230">
          <w:pPr>
            <w:pStyle w:val="3833E653E90B42049ED9B8A0F6BFF3D4"/>
          </w:pPr>
          <w:r w:rsidRPr="00CF1A49">
            <w:t>Education</w:t>
          </w:r>
        </w:p>
      </w:docPartBody>
    </w:docPart>
    <w:docPart>
      <w:docPartPr>
        <w:name w:val="A9C2B57288614A5DBD7E0D10A8D6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7DE9D-3975-4B4C-B130-8B61A606D37C}"/>
      </w:docPartPr>
      <w:docPartBody>
        <w:p w:rsidR="00426D05" w:rsidRDefault="005B4230">
          <w:pPr>
            <w:pStyle w:val="A9C2B57288614A5DBD7E0D10A8D6BA16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30"/>
    <w:rsid w:val="00426D05"/>
    <w:rsid w:val="005B4230"/>
    <w:rsid w:val="0088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7F9C1269E04E47A021A069D4F84838">
    <w:name w:val="6E7F9C1269E04E47A021A069D4F84838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92DE1DC23614D10A35CAC3883D3871D">
    <w:name w:val="A92DE1DC23614D10A35CAC3883D3871D"/>
  </w:style>
  <w:style w:type="paragraph" w:customStyle="1" w:styleId="CA9EFB1A00784D86B2690F3D92C2E34F">
    <w:name w:val="CA9EFB1A00784D86B2690F3D92C2E34F"/>
  </w:style>
  <w:style w:type="paragraph" w:customStyle="1" w:styleId="85C9C31D01574D74987343E7AC03BF98">
    <w:name w:val="85C9C31D01574D74987343E7AC03BF98"/>
  </w:style>
  <w:style w:type="paragraph" w:customStyle="1" w:styleId="6B711C5E53894A7087FC618B69A12397">
    <w:name w:val="6B711C5E53894A7087FC618B69A12397"/>
  </w:style>
  <w:style w:type="paragraph" w:customStyle="1" w:styleId="4CE03D2C4FD84924BF4437FFBD8C71A9">
    <w:name w:val="4CE03D2C4FD84924BF4437FFBD8C71A9"/>
  </w:style>
  <w:style w:type="paragraph" w:customStyle="1" w:styleId="D8A6DA1605454F1AA9384058437382FE">
    <w:name w:val="D8A6DA1605454F1AA9384058437382FE"/>
  </w:style>
  <w:style w:type="paragraph" w:customStyle="1" w:styleId="33E48853A7C84CECA5C13ED528333E69">
    <w:name w:val="33E48853A7C84CECA5C13ED528333E69"/>
  </w:style>
  <w:style w:type="paragraph" w:customStyle="1" w:styleId="38E3137DEDE34E528559E245BC8C0136">
    <w:name w:val="38E3137DEDE34E528559E245BC8C0136"/>
  </w:style>
  <w:style w:type="paragraph" w:customStyle="1" w:styleId="7847813CE3124C5C8E0339944372A090">
    <w:name w:val="7847813CE3124C5C8E0339944372A090"/>
  </w:style>
  <w:style w:type="paragraph" w:customStyle="1" w:styleId="2C20EC0382CB44F3A3B298EEF39551D8">
    <w:name w:val="2C20EC0382CB44F3A3B298EEF39551D8"/>
  </w:style>
  <w:style w:type="paragraph" w:customStyle="1" w:styleId="E413EBC4727349A685E8A7B942AE0D4E">
    <w:name w:val="E413EBC4727349A685E8A7B942AE0D4E"/>
  </w:style>
  <w:style w:type="paragraph" w:customStyle="1" w:styleId="75E04DD1D5204BDC8CDBF6478CD574D2">
    <w:name w:val="75E04DD1D5204BDC8CDBF6478CD574D2"/>
  </w:style>
  <w:style w:type="paragraph" w:customStyle="1" w:styleId="44D4D4B9DCB1408CA332C199C5691497">
    <w:name w:val="44D4D4B9DCB1408CA332C199C5691497"/>
  </w:style>
  <w:style w:type="paragraph" w:customStyle="1" w:styleId="41BDAB2AA39745DC8668A8D6B3B94439">
    <w:name w:val="41BDAB2AA39745DC8668A8D6B3B9443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024666D6C8E246C7B704D82C1F28DDD2">
    <w:name w:val="024666D6C8E246C7B704D82C1F28DDD2"/>
  </w:style>
  <w:style w:type="paragraph" w:customStyle="1" w:styleId="9AC5C8ED48ED43B68780E717C49A45A7">
    <w:name w:val="9AC5C8ED48ED43B68780E717C49A45A7"/>
  </w:style>
  <w:style w:type="paragraph" w:customStyle="1" w:styleId="1363496BA93B4AC3B431F227BBDD2663">
    <w:name w:val="1363496BA93B4AC3B431F227BBDD2663"/>
  </w:style>
  <w:style w:type="paragraph" w:customStyle="1" w:styleId="B05E34DE07CD45A48CFE55DEEAC3025C">
    <w:name w:val="B05E34DE07CD45A48CFE55DEEAC3025C"/>
  </w:style>
  <w:style w:type="paragraph" w:customStyle="1" w:styleId="5443E67087644942BAA96D78BF758941">
    <w:name w:val="5443E67087644942BAA96D78BF758941"/>
  </w:style>
  <w:style w:type="paragraph" w:customStyle="1" w:styleId="5CCBC16072D3456F90B096E0812BC5D9">
    <w:name w:val="5CCBC16072D3456F90B096E0812BC5D9"/>
  </w:style>
  <w:style w:type="paragraph" w:customStyle="1" w:styleId="261DA39A4C8042A2A26ED053689A9ACF">
    <w:name w:val="261DA39A4C8042A2A26ED053689A9ACF"/>
  </w:style>
  <w:style w:type="paragraph" w:customStyle="1" w:styleId="3833E653E90B42049ED9B8A0F6BFF3D4">
    <w:name w:val="3833E653E90B42049ED9B8A0F6BFF3D4"/>
  </w:style>
  <w:style w:type="paragraph" w:customStyle="1" w:styleId="BEDF75DA367D44A08E1FC00445C7FB62">
    <w:name w:val="BEDF75DA367D44A08E1FC00445C7FB62"/>
  </w:style>
  <w:style w:type="paragraph" w:customStyle="1" w:styleId="70A88C4EC3F14E0F9E3515870DB6615D">
    <w:name w:val="70A88C4EC3F14E0F9E3515870DB6615D"/>
  </w:style>
  <w:style w:type="paragraph" w:customStyle="1" w:styleId="02EB64E0AA5D4477B37B9917ED284033">
    <w:name w:val="02EB64E0AA5D4477B37B9917ED284033"/>
  </w:style>
  <w:style w:type="paragraph" w:customStyle="1" w:styleId="87108955F9E74BEFA8FD6B2DD8E0A979">
    <w:name w:val="87108955F9E74BEFA8FD6B2DD8E0A979"/>
  </w:style>
  <w:style w:type="paragraph" w:customStyle="1" w:styleId="7D1E93D34725458A9B6DD431E1CDD1EB">
    <w:name w:val="7D1E93D34725458A9B6DD431E1CDD1EB"/>
  </w:style>
  <w:style w:type="paragraph" w:customStyle="1" w:styleId="1114E2FF03554F5D9A339BB3742F714E">
    <w:name w:val="1114E2FF03554F5D9A339BB3742F714E"/>
  </w:style>
  <w:style w:type="paragraph" w:customStyle="1" w:styleId="7B61E9A744E3447AA1AEEDD8CED9C712">
    <w:name w:val="7B61E9A744E3447AA1AEEDD8CED9C712"/>
  </w:style>
  <w:style w:type="paragraph" w:customStyle="1" w:styleId="49D4484F620F4ECE9BB75DAB9593416E">
    <w:name w:val="49D4484F620F4ECE9BB75DAB9593416E"/>
  </w:style>
  <w:style w:type="paragraph" w:customStyle="1" w:styleId="C9797F8C7BFA4E5986DEDC8F8700545E">
    <w:name w:val="C9797F8C7BFA4E5986DEDC8F8700545E"/>
  </w:style>
  <w:style w:type="paragraph" w:customStyle="1" w:styleId="3A7B5AEB37AE419AB1EFC93E8C97A07B">
    <w:name w:val="3A7B5AEB37AE419AB1EFC93E8C97A07B"/>
  </w:style>
  <w:style w:type="paragraph" w:customStyle="1" w:styleId="A9C2B57288614A5DBD7E0D10A8D6BA16">
    <w:name w:val="A9C2B57288614A5DBD7E0D10A8D6BA16"/>
  </w:style>
  <w:style w:type="paragraph" w:customStyle="1" w:styleId="660F6475F09F42E9BE29F3212EBFA7D9">
    <w:name w:val="660F6475F09F42E9BE29F3212EBFA7D9"/>
  </w:style>
  <w:style w:type="paragraph" w:customStyle="1" w:styleId="FFDB6DCE841E44968F6DDAA901DD5CA4">
    <w:name w:val="FFDB6DCE841E44968F6DDAA901DD5CA4"/>
  </w:style>
  <w:style w:type="paragraph" w:customStyle="1" w:styleId="79E3CEC4DB8F408C860E6942476D97B4">
    <w:name w:val="79E3CEC4DB8F408C860E6942476D97B4"/>
  </w:style>
  <w:style w:type="paragraph" w:customStyle="1" w:styleId="0F493A0A0E5045CB84ACE663EA287CF2">
    <w:name w:val="0F493A0A0E5045CB84ACE663EA287CF2"/>
  </w:style>
  <w:style w:type="paragraph" w:customStyle="1" w:styleId="934B8D54249F43EDBCB636FF34B91986">
    <w:name w:val="934B8D54249F43EDBCB636FF34B91986"/>
  </w:style>
  <w:style w:type="paragraph" w:customStyle="1" w:styleId="E7A6DC5E500440D699E3955D8FB8D228">
    <w:name w:val="E7A6DC5E500440D699E3955D8FB8D228"/>
  </w:style>
  <w:style w:type="paragraph" w:customStyle="1" w:styleId="7B05BE90B1D141B6A120080893F4C415">
    <w:name w:val="7B05BE90B1D141B6A120080893F4C4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5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Pradhan, Harsh (Cognizant)</cp:lastModifiedBy>
  <cp:revision>5</cp:revision>
  <dcterms:created xsi:type="dcterms:W3CDTF">2019-09-24T11:16:00Z</dcterms:created>
  <dcterms:modified xsi:type="dcterms:W3CDTF">2019-10-22T09:26:00Z</dcterms:modified>
  <cp:category/>
</cp:coreProperties>
</file>